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C4E" w:rsidRDefault="002C1056">
      <w:pPr>
        <w:pStyle w:val="Title"/>
      </w:pPr>
      <w:r>
        <w:t>Modern Websites</w:t>
      </w:r>
    </w:p>
    <w:p w:rsidR="00A25C4E" w:rsidRDefault="002C1056">
      <w:pPr>
        <w:pStyle w:val="Heading1"/>
      </w:pPr>
      <w:r>
        <w:t>Visit following websites</w:t>
      </w:r>
    </w:p>
    <w:p w:rsidR="00A25C4E" w:rsidRDefault="00A25C4E"/>
    <w:p w:rsidR="002C1056" w:rsidRDefault="002C1056">
      <w:r>
        <w:t>1-www.grandbudapesthotel.com</w:t>
      </w:r>
    </w:p>
    <w:p w:rsidR="002C1056" w:rsidRDefault="002C1056">
      <w:r>
        <w:t>2-www.time.com/world-trade-center (best usage of video and images)</w:t>
      </w:r>
    </w:p>
    <w:p w:rsidR="006C496E" w:rsidRDefault="006C496E">
      <w:r>
        <w:t>3-www.alfredservice.com (best Animation and motion pictures)</w:t>
      </w:r>
    </w:p>
    <w:p w:rsidR="006C496E" w:rsidRDefault="006C496E">
      <w:r>
        <w:t>4-www.natgeoeat.com (best animation and motion pictures)</w:t>
      </w:r>
    </w:p>
    <w:p w:rsidR="006C496E" w:rsidRDefault="00CC7EBC">
      <w:r>
        <w:t>5-www.parenttoolkit.com (best home page)</w:t>
      </w:r>
    </w:p>
    <w:p w:rsidR="00CC7EBC" w:rsidRDefault="00CC7EBC">
      <w:r>
        <w:t>6-www.oola.com</w:t>
      </w:r>
    </w:p>
    <w:p w:rsidR="00966C28" w:rsidRDefault="00966C28"/>
    <w:p w:rsidR="00966C28" w:rsidRDefault="00966C28"/>
    <w:p w:rsidR="00966C28" w:rsidRDefault="00966C28"/>
    <w:p w:rsidR="0026584D" w:rsidRDefault="0026584D">
      <w:r>
        <w:t>7-www.movenpick.co.nz</w:t>
      </w:r>
      <w:bookmarkStart w:id="0" w:name="_GoBack"/>
      <w:bookmarkEnd w:id="0"/>
    </w:p>
    <w:p w:rsidR="0026584D" w:rsidRDefault="0026584D">
      <w:r>
        <w:t>8-</w:t>
      </w:r>
      <w:r w:rsidRPr="0026584D">
        <w:t xml:space="preserve"> </w:t>
      </w:r>
      <w:hyperlink r:id="rId5" w:history="1">
        <w:r w:rsidRPr="00BD575A">
          <w:rPr>
            <w:rStyle w:val="Hyperlink"/>
          </w:rPr>
          <w:t>www.store-it.kiwi.nz/</w:t>
        </w:r>
      </w:hyperlink>
    </w:p>
    <w:p w:rsidR="0026584D" w:rsidRDefault="0026584D">
      <w:r>
        <w:t>9-www.cruisintasmania.co.au</w:t>
      </w:r>
    </w:p>
    <w:p w:rsidR="0026584D" w:rsidRDefault="0026584D">
      <w:r>
        <w:t>10</w:t>
      </w:r>
      <w:r w:rsidR="00966C28">
        <w:t>- www.a</w:t>
      </w:r>
      <w:r>
        <w:t>-classtiling.co.nz</w:t>
      </w:r>
    </w:p>
    <w:p w:rsidR="00CC7EBC" w:rsidRDefault="00CC7EBC"/>
    <w:sectPr w:rsidR="00CC7EB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STXinwe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ZYaoTi">
    <w:altName w:val="方正姚体"/>
    <w:panose1 w:val="00000000000000000000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056"/>
    <w:rsid w:val="0026584D"/>
    <w:rsid w:val="002C1056"/>
    <w:rsid w:val="006C496E"/>
    <w:rsid w:val="00966C28"/>
    <w:rsid w:val="00A25C4E"/>
    <w:rsid w:val="00CC7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EC45AE-7CA1-4A9D-8F12-36A80530E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4" w:space="1" w:color="90C226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584D"/>
    <w:rPr>
      <w:color w:val="99CA3C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www.store-it.kiwi.nz/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lad.mirkarimi\AppData\Roaming\Microsoft\Templates\Facet%20design%20(blank).dotx" TargetMode="Externa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A06CB4F-E30C-4771-94AE-F7169303B6D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Facet design (blank)</Template>
  <TotalTime>83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Milad Mirkarimi</dc:creator>
  <cp:keywords/>
  <cp:lastModifiedBy>Milad Mirkarimi</cp:lastModifiedBy>
  <cp:revision>1</cp:revision>
  <dcterms:created xsi:type="dcterms:W3CDTF">2015-07-16T20:00:00Z</dcterms:created>
  <dcterms:modified xsi:type="dcterms:W3CDTF">2015-07-16T21:23:00Z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TC034577059991</vt:lpwstr>
  </property>
</Properties>
</file>